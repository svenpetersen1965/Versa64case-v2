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BCD78" w14:textId="3DC14C75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4B65CD2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313B12B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45808009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4C7DB49510F41C39E6C3D390D5B9F4F"/>
        </w:placeholder>
      </w:sdtPr>
      <w:sdtEndPr>
        <w:rPr>
          <w:sz w:val="48"/>
          <w:szCs w:val="48"/>
        </w:rPr>
      </w:sdtEndPr>
      <w:sdtContent>
        <w:p w14:paraId="6DBCA2B2" w14:textId="64899899" w:rsidR="00D20149" w:rsidRPr="00950B62" w:rsidRDefault="007F6DD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Versa64case v2</w:t>
          </w:r>
        </w:p>
      </w:sdtContent>
    </w:sdt>
    <w:p w14:paraId="78BA872A" w14:textId="7C819DE9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F6DD9">
        <w:rPr>
          <w:sz w:val="36"/>
          <w:szCs w:val="36"/>
          <w:lang w:val="en-US"/>
        </w:rPr>
        <w:t>216</w:t>
      </w:r>
    </w:p>
    <w:p w14:paraId="26E043E1" w14:textId="1393FE0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F6DD9">
        <w:rPr>
          <w:sz w:val="36"/>
          <w:szCs w:val="36"/>
          <w:lang w:val="en-US"/>
        </w:rPr>
        <w:t>0</w:t>
      </w:r>
    </w:p>
    <w:p w14:paraId="0498DEB1" w14:textId="3DB186B9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F6DD9">
        <w:rPr>
          <w:sz w:val="36"/>
          <w:szCs w:val="36"/>
          <w:lang w:val="en-US"/>
        </w:rPr>
        <w:t>19.11.2024</w:t>
      </w:r>
    </w:p>
    <w:p w14:paraId="77A3D88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ACC9B11" w14:textId="5E4E57B9" w:rsidR="009A38BA" w:rsidRPr="00950B62" w:rsidRDefault="007F6DD9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079ABC5" wp14:editId="7E8839A8">
            <wp:extent cx="5052060" cy="2026920"/>
            <wp:effectExtent l="0" t="0" r="0" b="0"/>
            <wp:docPr id="9145799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AF18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D9"/>
    <w:rsid w:val="000A5F28"/>
    <w:rsid w:val="00394953"/>
    <w:rsid w:val="0070552A"/>
    <w:rsid w:val="007D5C22"/>
    <w:rsid w:val="007F6DD9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11FC"/>
  <w15:chartTrackingRefBased/>
  <w15:docId w15:val="{C8807495-56C0-470E-ABDC-B4A0CC22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C7DB49510F41C39E6C3D390D5B9F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8DF841-25E3-411F-B300-84D3CDA1CF3B}"/>
      </w:docPartPr>
      <w:docPartBody>
        <w:p w:rsidR="00341A09" w:rsidRDefault="00341A09">
          <w:pPr>
            <w:pStyle w:val="64C7DB49510F41C39E6C3D390D5B9F4F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09"/>
    <w:rsid w:val="000A5F28"/>
    <w:rsid w:val="0034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4C7DB49510F41C39E6C3D390D5B9F4F">
    <w:name w:val="64C7DB49510F41C39E6C3D390D5B9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2024-11-19T13:11:00Z</dcterms:created>
  <dcterms:modified xsi:type="dcterms:W3CDTF">2024-11-19T13:13:00Z</dcterms:modified>
</cp:coreProperties>
</file>